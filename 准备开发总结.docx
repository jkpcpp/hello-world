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根据项目实际功能(最终达到的页面及功能效果)的需求，做出前端的原型设计，根据原型设计，写出需要对接的后端接口方法文档，然后根据后端的调用数据方法，确定数据库需要的表及字段，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根据以上的准备，开始数据库建表，使用开发工具开始前后端的编码开发，对接，一步一步的测试完善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开发架构选择(后端uap3.0,前端用什么)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44A52"/>
    <w:rsid w:val="0B944A52"/>
    <w:rsid w:val="56BB698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2018-06-27T02:25:00Z</dcterms:created>
  <dc:creator>issuser</dc:creator>
  <cp:lastModifiedBy>issuser</cp:lastModifiedBy>
  <dcterms:modified xsi:type="dcterms:W3CDTF">2018-06-27T02:40:38Z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